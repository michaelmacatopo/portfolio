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22F1F" w14:textId="77777777" w:rsidR="00407B3F" w:rsidRDefault="00407B3F" w:rsidP="00BB6070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360"/>
        <w:gridCol w:w="1710"/>
        <w:gridCol w:w="5390"/>
      </w:tblGrid>
      <w:tr w:rsidR="004326C9" w14:paraId="0C541DE8" w14:textId="77777777" w:rsidTr="00306AAD">
        <w:trPr>
          <w:trHeight w:val="315"/>
        </w:trPr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14:paraId="68A67181" w14:textId="7EDC6718" w:rsidR="004326C9" w:rsidRDefault="00F33E43" w:rsidP="00230261">
            <w:r>
              <w:t>+639350380729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45D595F" w14:textId="49D5AFE8" w:rsidR="004326C9" w:rsidRDefault="00F33E43" w:rsidP="00230261">
            <w:proofErr w:type="gramStart"/>
            <w:r>
              <w:t>Davao ,Philippines</w:t>
            </w:r>
            <w:proofErr w:type="gramEnd"/>
            <w:r w:rsidR="00A62F56" w:rsidRPr="00B10F35">
              <w:t xml:space="preserve"> 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1C3A86DA" w14:textId="3FD5A963" w:rsidR="004326C9" w:rsidRDefault="00794C22" w:rsidP="00230261">
            <w:r>
              <w:t xml:space="preserve">                    </w:t>
            </w:r>
            <w:r w:rsidR="00F33E43">
              <w:t>xiaomaykel@gmail.com</w:t>
            </w:r>
          </w:p>
        </w:tc>
      </w:tr>
      <w:tr w:rsidR="00657425" w14:paraId="74C49EC5" w14:textId="77777777" w:rsidTr="00EA2C19">
        <w:trPr>
          <w:trHeight w:val="107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120C166A" w14:textId="77777777" w:rsidR="00657425" w:rsidRPr="00B10F35" w:rsidRDefault="00657425" w:rsidP="00BB6070"/>
        </w:tc>
      </w:tr>
      <w:tr w:rsidR="00657425" w14:paraId="5547DC76" w14:textId="77777777" w:rsidTr="00EA2C19">
        <w:trPr>
          <w:trHeight w:val="1755"/>
        </w:trPr>
        <w:tc>
          <w:tcPr>
            <w:tcW w:w="9350" w:type="dxa"/>
            <w:gridSpan w:val="4"/>
            <w:vAlign w:val="center"/>
          </w:tcPr>
          <w:p w14:paraId="360BE999" w14:textId="328166C9" w:rsidR="00657425" w:rsidRDefault="00F33E43" w:rsidP="00EA2C19">
            <w:pPr>
              <w:pStyle w:val="Name"/>
            </w:pPr>
            <w:r>
              <w:t>Michael Macatopo</w:t>
            </w:r>
          </w:p>
          <w:p w14:paraId="020D5A25" w14:textId="3B4E6E65" w:rsidR="00657425" w:rsidRPr="00B10F35" w:rsidRDefault="00F33E43" w:rsidP="005718A0">
            <w:pPr>
              <w:pStyle w:val="Professionaltitle"/>
            </w:pPr>
            <w:r>
              <w:t>IT Student</w:t>
            </w:r>
          </w:p>
        </w:tc>
      </w:tr>
      <w:tr w:rsidR="00EA2C19" w14:paraId="256C5F3D" w14:textId="77777777" w:rsidTr="00EA2C19">
        <w:trPr>
          <w:trHeight w:val="80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0E17C5A" w14:textId="77777777" w:rsidR="00EA2C19" w:rsidRPr="00B10F35" w:rsidRDefault="00EA2C19" w:rsidP="00BB6070"/>
        </w:tc>
      </w:tr>
      <w:tr w:rsidR="00EA2C19" w14:paraId="79C9DC3F" w14:textId="77777777" w:rsidTr="00EA2C19">
        <w:trPr>
          <w:trHeight w:val="305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498E7922" w14:textId="77777777" w:rsidR="00EA2C19" w:rsidRPr="00B10F35" w:rsidRDefault="00EA2C19" w:rsidP="00BB6070"/>
        </w:tc>
      </w:tr>
      <w:tr w:rsidR="00EA2C19" w14:paraId="1913F0D5" w14:textId="77777777" w:rsidTr="00794C22">
        <w:trPr>
          <w:trHeight w:val="629"/>
        </w:trPr>
        <w:tc>
          <w:tcPr>
            <w:tcW w:w="1890" w:type="dxa"/>
          </w:tcPr>
          <w:p w14:paraId="5013675B" w14:textId="77777777" w:rsidR="00EA2C19" w:rsidRPr="00B10F35" w:rsidRDefault="00000000" w:rsidP="005718A0">
            <w:pPr>
              <w:pStyle w:val="Heading1"/>
            </w:pPr>
            <w:sdt>
              <w:sdtPr>
                <w:id w:val="-579206713"/>
                <w:placeholder>
                  <w:docPart w:val="AFE49422B5734FB2A6B30F67F4200056"/>
                </w:placeholder>
                <w:temporary/>
                <w:showingPlcHdr/>
                <w15:appearance w15:val="hidden"/>
              </w:sdtPr>
              <w:sdtContent>
                <w:r w:rsidR="005718A0">
                  <w:t>Objective</w:t>
                </w:r>
              </w:sdtContent>
            </w:sdt>
          </w:p>
        </w:tc>
        <w:tc>
          <w:tcPr>
            <w:tcW w:w="360" w:type="dxa"/>
          </w:tcPr>
          <w:p w14:paraId="1370DB50" w14:textId="77777777" w:rsidR="00EA2C19" w:rsidRPr="00B10F35" w:rsidRDefault="00EA2C19" w:rsidP="00EA2C19"/>
        </w:tc>
        <w:tc>
          <w:tcPr>
            <w:tcW w:w="7100" w:type="dxa"/>
            <w:gridSpan w:val="2"/>
          </w:tcPr>
          <w:p w14:paraId="6B9A49F3" w14:textId="640B2B44" w:rsidR="00EA2C19" w:rsidRPr="00B10F35" w:rsidRDefault="00794C22" w:rsidP="005718A0">
            <w:r w:rsidRPr="00794C22">
              <w:t xml:space="preserve">Results-driven IT professional with a passion for leveraging technology to drive organizational success. Seeking a challenging IT role where I can utilize my skills in </w:t>
            </w:r>
            <w:r>
              <w:t>developing skills</w:t>
            </w:r>
            <w:r w:rsidRPr="00794C22">
              <w:t xml:space="preserve"> to contribute to the company's objectives while continuously enhancing my expertise in emerging technologies.</w:t>
            </w:r>
          </w:p>
        </w:tc>
      </w:tr>
      <w:tr w:rsidR="00EA2C19" w14:paraId="4E70C3F6" w14:textId="77777777" w:rsidTr="00EA2C19">
        <w:trPr>
          <w:trHeight w:val="288"/>
        </w:trPr>
        <w:tc>
          <w:tcPr>
            <w:tcW w:w="1890" w:type="dxa"/>
          </w:tcPr>
          <w:p w14:paraId="2D0AD11B" w14:textId="77777777" w:rsidR="00EA2C19" w:rsidRDefault="00EA2C19" w:rsidP="00EA2C19"/>
        </w:tc>
        <w:tc>
          <w:tcPr>
            <w:tcW w:w="360" w:type="dxa"/>
          </w:tcPr>
          <w:p w14:paraId="1304B55B" w14:textId="77777777" w:rsidR="00EA2C19" w:rsidRPr="00B10F35" w:rsidRDefault="00EA2C19" w:rsidP="00EA2C19"/>
        </w:tc>
        <w:tc>
          <w:tcPr>
            <w:tcW w:w="7100" w:type="dxa"/>
            <w:gridSpan w:val="2"/>
            <w:tcBorders>
              <w:bottom w:val="single" w:sz="4" w:space="0" w:color="auto"/>
            </w:tcBorders>
          </w:tcPr>
          <w:p w14:paraId="36AE0E8B" w14:textId="77777777" w:rsidR="00EA2C19" w:rsidRDefault="00EA2C19" w:rsidP="00EA2C19"/>
        </w:tc>
      </w:tr>
      <w:tr w:rsidR="00EA2C19" w14:paraId="2DFEFE11" w14:textId="77777777" w:rsidTr="00EA2C19">
        <w:trPr>
          <w:trHeight w:val="890"/>
        </w:trPr>
        <w:tc>
          <w:tcPr>
            <w:tcW w:w="1890" w:type="dxa"/>
          </w:tcPr>
          <w:p w14:paraId="571A898F" w14:textId="77777777" w:rsidR="00EA2C19" w:rsidRDefault="00EA2C19" w:rsidP="00EA2C19"/>
        </w:tc>
        <w:tc>
          <w:tcPr>
            <w:tcW w:w="360" w:type="dxa"/>
          </w:tcPr>
          <w:p w14:paraId="301C20F2" w14:textId="77777777" w:rsidR="00EA2C19" w:rsidRPr="00B10F35" w:rsidRDefault="00EA2C19" w:rsidP="00EA2C19"/>
        </w:tc>
        <w:tc>
          <w:tcPr>
            <w:tcW w:w="7100" w:type="dxa"/>
            <w:gridSpan w:val="2"/>
            <w:tcBorders>
              <w:top w:val="single" w:sz="4" w:space="0" w:color="auto"/>
            </w:tcBorders>
          </w:tcPr>
          <w:p w14:paraId="4228B044" w14:textId="77777777" w:rsidR="00EA2C19" w:rsidRDefault="00EA2C19" w:rsidP="00EA2C19"/>
        </w:tc>
      </w:tr>
      <w:tr w:rsidR="00EA2C19" w14:paraId="3CF4BCE4" w14:textId="77777777" w:rsidTr="00EA2C19">
        <w:trPr>
          <w:trHeight w:val="1350"/>
        </w:trPr>
        <w:tc>
          <w:tcPr>
            <w:tcW w:w="1890" w:type="dxa"/>
          </w:tcPr>
          <w:p w14:paraId="2A659217" w14:textId="77777777" w:rsidR="00EA2C19" w:rsidRDefault="00000000" w:rsidP="005718A0">
            <w:pPr>
              <w:pStyle w:val="Heading1"/>
            </w:pPr>
            <w:sdt>
              <w:sdtPr>
                <w:id w:val="-632100731"/>
                <w:placeholder>
                  <w:docPart w:val="20E03C51F78C4B2CBC4E797AB2C95B24"/>
                </w:placeholder>
                <w:temporary/>
                <w:showingPlcHdr/>
                <w15:appearance w15:val="hidden"/>
              </w:sdtPr>
              <w:sdtContent>
                <w:r w:rsidR="005718A0" w:rsidRPr="00CB1046">
                  <w:t>Education</w:t>
                </w:r>
              </w:sdtContent>
            </w:sdt>
          </w:p>
        </w:tc>
        <w:tc>
          <w:tcPr>
            <w:tcW w:w="360" w:type="dxa"/>
          </w:tcPr>
          <w:p w14:paraId="15A253E0" w14:textId="77777777" w:rsidR="00EA2C19" w:rsidRPr="00B10F35" w:rsidRDefault="00EA2C19" w:rsidP="00EA2C19"/>
        </w:tc>
        <w:tc>
          <w:tcPr>
            <w:tcW w:w="1710" w:type="dxa"/>
          </w:tcPr>
          <w:p w14:paraId="0F7871D9" w14:textId="29028C72" w:rsidR="00EA2C19" w:rsidRDefault="00F33E43" w:rsidP="005718A0">
            <w:r>
              <w:t>2014-2017</w:t>
            </w:r>
          </w:p>
        </w:tc>
        <w:tc>
          <w:tcPr>
            <w:tcW w:w="5390" w:type="dxa"/>
          </w:tcPr>
          <w:p w14:paraId="672CCE57" w14:textId="16B3C7AA" w:rsidR="00EA2C19" w:rsidRDefault="00F33E43" w:rsidP="00F33E43">
            <w:pPr>
              <w:pStyle w:val="Heading2"/>
            </w:pPr>
            <w:r>
              <w:t>Tagum City National High School</w:t>
            </w:r>
          </w:p>
        </w:tc>
      </w:tr>
      <w:tr w:rsidR="00EA2C19" w14:paraId="5ADDF666" w14:textId="77777777" w:rsidTr="00EA2C19">
        <w:trPr>
          <w:trHeight w:val="1260"/>
        </w:trPr>
        <w:tc>
          <w:tcPr>
            <w:tcW w:w="1890" w:type="dxa"/>
          </w:tcPr>
          <w:p w14:paraId="13FF5624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360" w:type="dxa"/>
          </w:tcPr>
          <w:p w14:paraId="4598585A" w14:textId="77777777" w:rsidR="00EA2C19" w:rsidRPr="00B10F35" w:rsidRDefault="00EA2C19" w:rsidP="00EA2C19"/>
        </w:tc>
        <w:tc>
          <w:tcPr>
            <w:tcW w:w="1710" w:type="dxa"/>
          </w:tcPr>
          <w:p w14:paraId="00825428" w14:textId="3973BE64" w:rsidR="00EA2C19" w:rsidRPr="00FE0E52" w:rsidRDefault="00F33E43" w:rsidP="00EA2C19">
            <w:r>
              <w:t>2017-2019</w:t>
            </w:r>
          </w:p>
        </w:tc>
        <w:tc>
          <w:tcPr>
            <w:tcW w:w="5390" w:type="dxa"/>
          </w:tcPr>
          <w:p w14:paraId="06F75E01" w14:textId="32B39F6A" w:rsidR="00EA2C19" w:rsidRPr="001B07CC" w:rsidRDefault="00F33E43" w:rsidP="00F33E43">
            <w:pPr>
              <w:pStyle w:val="Heading2"/>
            </w:pPr>
            <w:r>
              <w:t>Tagum City National High School</w:t>
            </w:r>
          </w:p>
        </w:tc>
      </w:tr>
      <w:tr w:rsidR="00EA2C19" w14:paraId="74BA44C0" w14:textId="77777777" w:rsidTr="00AA1202">
        <w:trPr>
          <w:trHeight w:val="1800"/>
        </w:trPr>
        <w:tc>
          <w:tcPr>
            <w:tcW w:w="1890" w:type="dxa"/>
          </w:tcPr>
          <w:p w14:paraId="10427D13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360" w:type="dxa"/>
          </w:tcPr>
          <w:p w14:paraId="61C50975" w14:textId="77777777" w:rsidR="00EA2C19" w:rsidRPr="00B10F35" w:rsidRDefault="00EA2C19" w:rsidP="00EA2C19"/>
        </w:tc>
        <w:tc>
          <w:tcPr>
            <w:tcW w:w="1710" w:type="dxa"/>
            <w:tcBorders>
              <w:bottom w:val="single" w:sz="4" w:space="0" w:color="auto"/>
            </w:tcBorders>
          </w:tcPr>
          <w:p w14:paraId="5F08B940" w14:textId="078DC1F1" w:rsidR="00EA2C19" w:rsidRPr="00FE0E52" w:rsidRDefault="00F33E43" w:rsidP="00EA2C19">
            <w:r>
              <w:t>2023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608BF81C" w14:textId="2B5DA8D2" w:rsidR="00EA2C19" w:rsidRPr="00A77208" w:rsidRDefault="00F33E43" w:rsidP="00F33E43">
            <w:pPr>
              <w:pStyle w:val="Heading2"/>
            </w:pPr>
            <w:r>
              <w:t>Currently Taking Bachelor of Science in Information Technology in University of Mindanao Tagum College</w:t>
            </w:r>
          </w:p>
        </w:tc>
      </w:tr>
      <w:tr w:rsidR="00AA1202" w14:paraId="597EF84A" w14:textId="77777777" w:rsidTr="00AA1202">
        <w:trPr>
          <w:trHeight w:val="260"/>
        </w:trPr>
        <w:tc>
          <w:tcPr>
            <w:tcW w:w="1890" w:type="dxa"/>
          </w:tcPr>
          <w:p w14:paraId="28EC803F" w14:textId="77777777" w:rsidR="00AA1202" w:rsidRDefault="00AA1202" w:rsidP="00AA1202"/>
        </w:tc>
        <w:tc>
          <w:tcPr>
            <w:tcW w:w="360" w:type="dxa"/>
          </w:tcPr>
          <w:p w14:paraId="1400CC87" w14:textId="77777777" w:rsidR="00AA1202" w:rsidRPr="00B10F35" w:rsidRDefault="00AA1202" w:rsidP="00EA2C19"/>
        </w:tc>
        <w:tc>
          <w:tcPr>
            <w:tcW w:w="7100" w:type="dxa"/>
            <w:gridSpan w:val="2"/>
            <w:tcBorders>
              <w:top w:val="single" w:sz="4" w:space="0" w:color="auto"/>
            </w:tcBorders>
          </w:tcPr>
          <w:p w14:paraId="7DB31023" w14:textId="77777777" w:rsidR="00AA1202" w:rsidRPr="003B19FB" w:rsidRDefault="00AA1202" w:rsidP="00AA1202"/>
        </w:tc>
      </w:tr>
      <w:tr w:rsidR="00AA1202" w14:paraId="73A9422F" w14:textId="77777777" w:rsidTr="00AA1202">
        <w:trPr>
          <w:trHeight w:val="513"/>
        </w:trPr>
        <w:tc>
          <w:tcPr>
            <w:tcW w:w="1890" w:type="dxa"/>
          </w:tcPr>
          <w:p w14:paraId="7708062C" w14:textId="77777777" w:rsidR="00AA1202" w:rsidRPr="00CB1046" w:rsidRDefault="00000000" w:rsidP="00533F0B">
            <w:pPr>
              <w:pStyle w:val="Heading1"/>
            </w:pPr>
            <w:sdt>
              <w:sdtPr>
                <w:id w:val="-374772587"/>
                <w:placeholder>
                  <w:docPart w:val="403029F6276B4F309A29C7BA579518E1"/>
                </w:placeholder>
                <w:temporary/>
                <w:showingPlcHdr/>
                <w15:appearance w15:val="hidden"/>
              </w:sdtPr>
              <w:sdtContent>
                <w:r w:rsidR="00533F0B">
                  <w:t>Honors and awards</w:t>
                </w:r>
              </w:sdtContent>
            </w:sdt>
          </w:p>
        </w:tc>
        <w:tc>
          <w:tcPr>
            <w:tcW w:w="360" w:type="dxa"/>
          </w:tcPr>
          <w:p w14:paraId="09E1B748" w14:textId="77777777" w:rsidR="00AA1202" w:rsidRPr="00B10F35" w:rsidRDefault="00AA1202" w:rsidP="00EA2C19"/>
        </w:tc>
        <w:tc>
          <w:tcPr>
            <w:tcW w:w="7100" w:type="dxa"/>
            <w:gridSpan w:val="2"/>
          </w:tcPr>
          <w:p w14:paraId="3340EAD9" w14:textId="77777777" w:rsidR="00AA1202" w:rsidRDefault="00000000" w:rsidP="00533F0B">
            <w:sdt>
              <w:sdtPr>
                <w:id w:val="871880510"/>
                <w:placeholder>
                  <w:docPart w:val="DE5D692E8C9C4F11AAB0A6E92228CACB"/>
                </w:placeholder>
                <w:temporary/>
                <w:showingPlcHdr/>
                <w15:appearance w15:val="hidden"/>
              </w:sdtPr>
              <w:sdtContent>
                <w:r w:rsidR="00533F0B" w:rsidRPr="003B19FB">
                  <w:t>List relevant awards, fellowships, honors, grants, and academic distinctions in reverse chronological order. Include a short description if necessary.</w:t>
                </w:r>
              </w:sdtContent>
            </w:sdt>
          </w:p>
          <w:p w14:paraId="5C7E4851" w14:textId="77777777" w:rsidR="00533F0B" w:rsidRPr="003B7BCE" w:rsidRDefault="00533F0B" w:rsidP="00533F0B"/>
        </w:tc>
      </w:tr>
      <w:tr w:rsidR="00AA1202" w14:paraId="438B94B5" w14:textId="77777777" w:rsidTr="00AA1202">
        <w:trPr>
          <w:trHeight w:val="423"/>
        </w:trPr>
        <w:tc>
          <w:tcPr>
            <w:tcW w:w="1890" w:type="dxa"/>
          </w:tcPr>
          <w:p w14:paraId="3F5D0175" w14:textId="77777777" w:rsidR="00AA1202" w:rsidRPr="00CB1046" w:rsidRDefault="00AA1202" w:rsidP="00AA1202"/>
        </w:tc>
        <w:tc>
          <w:tcPr>
            <w:tcW w:w="360" w:type="dxa"/>
          </w:tcPr>
          <w:p w14:paraId="6E0DAD0F" w14:textId="77777777" w:rsidR="00AA1202" w:rsidRPr="00B10F35" w:rsidRDefault="00AA1202" w:rsidP="00EA2C19"/>
        </w:tc>
        <w:tc>
          <w:tcPr>
            <w:tcW w:w="1710" w:type="dxa"/>
          </w:tcPr>
          <w:p w14:paraId="1DB50433" w14:textId="705A3C21" w:rsidR="00AA1202" w:rsidRPr="00FE0E52" w:rsidRDefault="00F33E43" w:rsidP="00533F0B">
            <w:r>
              <w:t>May 2017</w:t>
            </w:r>
          </w:p>
        </w:tc>
        <w:tc>
          <w:tcPr>
            <w:tcW w:w="5390" w:type="dxa"/>
          </w:tcPr>
          <w:p w14:paraId="446ED3CC" w14:textId="36083234" w:rsidR="00AA1202" w:rsidRPr="003B19FB" w:rsidRDefault="00F101ED" w:rsidP="00AA1202">
            <w:pPr>
              <w:pStyle w:val="Heading2"/>
            </w:pPr>
            <w:r>
              <w:t>With Honor</w:t>
            </w:r>
          </w:p>
          <w:p w14:paraId="6AC00695" w14:textId="3F3C732C" w:rsidR="00AA1202" w:rsidRPr="003B19FB" w:rsidRDefault="00F101ED" w:rsidP="00AA1202">
            <w:r>
              <w:t>GPA: 90.1</w:t>
            </w:r>
          </w:p>
          <w:p w14:paraId="63C97B49" w14:textId="77777777" w:rsidR="00AA1202" w:rsidRPr="003B7BCE" w:rsidRDefault="00AA1202" w:rsidP="00533F0B"/>
        </w:tc>
      </w:tr>
      <w:tr w:rsidR="00AA1202" w14:paraId="5E2E12E2" w14:textId="77777777" w:rsidTr="00AA1202">
        <w:trPr>
          <w:trHeight w:val="423"/>
        </w:trPr>
        <w:tc>
          <w:tcPr>
            <w:tcW w:w="1890" w:type="dxa"/>
          </w:tcPr>
          <w:p w14:paraId="5CD4C0E3" w14:textId="77777777" w:rsidR="00AA1202" w:rsidRPr="00CB1046" w:rsidRDefault="00AA1202" w:rsidP="00AA1202"/>
        </w:tc>
        <w:tc>
          <w:tcPr>
            <w:tcW w:w="360" w:type="dxa"/>
          </w:tcPr>
          <w:p w14:paraId="68F8BC33" w14:textId="77777777" w:rsidR="00AA1202" w:rsidRPr="00B10F35" w:rsidRDefault="00AA1202" w:rsidP="00EA2C19"/>
        </w:tc>
        <w:tc>
          <w:tcPr>
            <w:tcW w:w="1710" w:type="dxa"/>
          </w:tcPr>
          <w:p w14:paraId="2958D469" w14:textId="474C0293" w:rsidR="00AA1202" w:rsidRPr="00FE0E52" w:rsidRDefault="00F33E43" w:rsidP="00EA2C19">
            <w:r>
              <w:t>April 2019</w:t>
            </w:r>
          </w:p>
        </w:tc>
        <w:tc>
          <w:tcPr>
            <w:tcW w:w="5390" w:type="dxa"/>
          </w:tcPr>
          <w:p w14:paraId="4FD9787D" w14:textId="032ADBF6" w:rsidR="00AA1202" w:rsidRPr="003B19FB" w:rsidRDefault="00F101ED" w:rsidP="00AA1202">
            <w:pPr>
              <w:pStyle w:val="Heading2"/>
            </w:pPr>
            <w:r>
              <w:t>With Honor</w:t>
            </w:r>
          </w:p>
          <w:p w14:paraId="64F04407" w14:textId="734FF085" w:rsidR="00AA1202" w:rsidRPr="003B19FB" w:rsidRDefault="00F101ED" w:rsidP="00AA1202">
            <w:r>
              <w:t>GPA: 91.4</w:t>
            </w:r>
          </w:p>
          <w:p w14:paraId="706E9A9B" w14:textId="77777777" w:rsidR="00AA1202" w:rsidRPr="003B7BCE" w:rsidRDefault="00AA1202" w:rsidP="00533F0B"/>
        </w:tc>
      </w:tr>
    </w:tbl>
    <w:p w14:paraId="3833D8AE" w14:textId="77777777" w:rsidR="00A90527" w:rsidRDefault="00A90527" w:rsidP="003E172B"/>
    <w:p w14:paraId="6A1669A1" w14:textId="77777777" w:rsidR="00F101ED" w:rsidRDefault="00F101ED" w:rsidP="003E172B"/>
    <w:p w14:paraId="23F81D39" w14:textId="77777777" w:rsidR="00F101ED" w:rsidRDefault="00F101ED" w:rsidP="003E172B"/>
    <w:p w14:paraId="29760DE2" w14:textId="77777777" w:rsidR="00F101ED" w:rsidRDefault="00F101ED" w:rsidP="003E172B"/>
    <w:tbl>
      <w:tblPr>
        <w:tblpPr w:leftFromText="180" w:rightFromText="180" w:vertAnchor="text" w:tblpY="1"/>
        <w:tblOverlap w:val="never"/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F101ED" w14:paraId="626F4225" w14:textId="77777777" w:rsidTr="00F101ED">
        <w:trPr>
          <w:gridAfter w:val="3"/>
          <w:wAfter w:w="7470" w:type="dxa"/>
          <w:trHeight w:val="360"/>
        </w:trPr>
        <w:tc>
          <w:tcPr>
            <w:tcW w:w="1885" w:type="dxa"/>
          </w:tcPr>
          <w:p w14:paraId="380C6400" w14:textId="77777777" w:rsidR="00F101ED" w:rsidRDefault="00F101ED" w:rsidP="00F101ED"/>
        </w:tc>
      </w:tr>
      <w:tr w:rsidR="009D4C5B" w14:paraId="7875355D" w14:textId="77777777" w:rsidTr="00F101ED">
        <w:trPr>
          <w:trHeight w:val="287"/>
        </w:trPr>
        <w:tc>
          <w:tcPr>
            <w:tcW w:w="1885" w:type="dxa"/>
          </w:tcPr>
          <w:p w14:paraId="33200A3B" w14:textId="77777777" w:rsidR="009D4C5B" w:rsidRDefault="009D4C5B" w:rsidP="00F101ED"/>
          <w:p w14:paraId="61496559" w14:textId="0A0A59DD" w:rsidR="00F101ED" w:rsidRDefault="00F101ED" w:rsidP="00F101ED"/>
        </w:tc>
        <w:tc>
          <w:tcPr>
            <w:tcW w:w="360" w:type="dxa"/>
          </w:tcPr>
          <w:p w14:paraId="57C1F45A" w14:textId="77777777" w:rsidR="009D4C5B" w:rsidRDefault="009D4C5B" w:rsidP="00F101ED"/>
        </w:tc>
        <w:tc>
          <w:tcPr>
            <w:tcW w:w="1710" w:type="dxa"/>
            <w:tcBorders>
              <w:top w:val="single" w:sz="4" w:space="0" w:color="auto"/>
            </w:tcBorders>
          </w:tcPr>
          <w:p w14:paraId="46C8058C" w14:textId="77777777" w:rsidR="009D4C5B" w:rsidRDefault="009D4C5B" w:rsidP="00F101ED"/>
        </w:tc>
        <w:tc>
          <w:tcPr>
            <w:tcW w:w="5400" w:type="dxa"/>
            <w:tcBorders>
              <w:top w:val="single" w:sz="4" w:space="0" w:color="auto"/>
            </w:tcBorders>
          </w:tcPr>
          <w:p w14:paraId="0289B86F" w14:textId="77777777" w:rsidR="009D4C5B" w:rsidRDefault="009D4C5B" w:rsidP="00F101ED"/>
        </w:tc>
      </w:tr>
      <w:tr w:rsidR="009D4C5B" w14:paraId="4E0E2725" w14:textId="77777777" w:rsidTr="00F101ED">
        <w:tc>
          <w:tcPr>
            <w:tcW w:w="1885" w:type="dxa"/>
          </w:tcPr>
          <w:p w14:paraId="438D3616" w14:textId="77777777" w:rsidR="009D4C5B" w:rsidRPr="00CB1046" w:rsidRDefault="00000000" w:rsidP="00F101ED">
            <w:pPr>
              <w:pStyle w:val="Heading1"/>
            </w:pPr>
            <w:sdt>
              <w:sdtPr>
                <w:id w:val="1619413989"/>
                <w:placeholder>
                  <w:docPart w:val="3B7051C72DD84C53A8941EE686918CC2"/>
                </w:placeholder>
                <w:temporary/>
                <w:showingPlcHdr/>
                <w15:appearance w15:val="hidden"/>
              </w:sdtPr>
              <w:sdtContent>
                <w:r w:rsidR="00E566CF">
                  <w:t>Languages</w:t>
                </w:r>
              </w:sdtContent>
            </w:sdt>
          </w:p>
        </w:tc>
        <w:tc>
          <w:tcPr>
            <w:tcW w:w="360" w:type="dxa"/>
          </w:tcPr>
          <w:p w14:paraId="1B60B9CB" w14:textId="77777777" w:rsidR="009D4C5B" w:rsidRPr="00CB1046" w:rsidRDefault="009D4C5B" w:rsidP="00F101ED"/>
        </w:tc>
        <w:tc>
          <w:tcPr>
            <w:tcW w:w="1710" w:type="dxa"/>
          </w:tcPr>
          <w:p w14:paraId="68C46561" w14:textId="601F67F2" w:rsidR="009D4C5B" w:rsidRPr="00FE0E52" w:rsidRDefault="00F101ED" w:rsidP="00F101ED">
            <w:r>
              <w:t>Tagalog</w:t>
            </w:r>
          </w:p>
        </w:tc>
        <w:tc>
          <w:tcPr>
            <w:tcW w:w="5400" w:type="dxa"/>
          </w:tcPr>
          <w:p w14:paraId="517222C3" w14:textId="77777777" w:rsidR="009D4C5B" w:rsidRDefault="00000000" w:rsidP="00F101ED">
            <w:sdt>
              <w:sdtPr>
                <w:id w:val="1201663830"/>
                <w:placeholder>
                  <w:docPart w:val="B29437E9589A422F8B08D3C76E3C49CF"/>
                </w:placeholder>
                <w:temporary/>
                <w:showingPlcHdr/>
                <w15:appearance w15:val="hidden"/>
              </w:sdtPr>
              <w:sdtContent>
                <w:r w:rsidR="00E566CF">
                  <w:t>Native language</w:t>
                </w:r>
              </w:sdtContent>
            </w:sdt>
          </w:p>
          <w:p w14:paraId="22AC7B97" w14:textId="77777777" w:rsidR="009D4C5B" w:rsidRPr="00CB1046" w:rsidRDefault="009D4C5B" w:rsidP="00F101ED"/>
        </w:tc>
      </w:tr>
      <w:tr w:rsidR="009D4C5B" w14:paraId="75CE3560" w14:textId="77777777" w:rsidTr="00F101ED">
        <w:tc>
          <w:tcPr>
            <w:tcW w:w="1885" w:type="dxa"/>
          </w:tcPr>
          <w:p w14:paraId="1000A7BC" w14:textId="77777777" w:rsidR="009D4C5B" w:rsidRPr="00A77208" w:rsidRDefault="009D4C5B" w:rsidP="00F101ED"/>
        </w:tc>
        <w:tc>
          <w:tcPr>
            <w:tcW w:w="360" w:type="dxa"/>
          </w:tcPr>
          <w:p w14:paraId="042FA35A" w14:textId="77777777" w:rsidR="009D4C5B" w:rsidRPr="00A77208" w:rsidRDefault="009D4C5B" w:rsidP="00F101ED"/>
        </w:tc>
        <w:tc>
          <w:tcPr>
            <w:tcW w:w="1710" w:type="dxa"/>
          </w:tcPr>
          <w:p w14:paraId="329A752F" w14:textId="7C070FF0" w:rsidR="009D4C5B" w:rsidRPr="00FE0E52" w:rsidRDefault="00F101ED" w:rsidP="00F101ED">
            <w:r>
              <w:t>English</w:t>
            </w:r>
          </w:p>
        </w:tc>
        <w:tc>
          <w:tcPr>
            <w:tcW w:w="5400" w:type="dxa"/>
          </w:tcPr>
          <w:p w14:paraId="6A8E5C78" w14:textId="77777777" w:rsidR="009D4C5B" w:rsidRDefault="00000000" w:rsidP="00F101ED">
            <w:sdt>
              <w:sdtPr>
                <w:id w:val="1449123348"/>
                <w:placeholder>
                  <w:docPart w:val="971040E1277A48A4A22B76B9A1BC8EB7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Intermediate Listener, Novice Speaker, Advanced Reading and Writing</w:t>
                </w:r>
              </w:sdtContent>
            </w:sdt>
            <w:r w:rsidR="009D4C5B" w:rsidRPr="00A77208">
              <w:t xml:space="preserve"> </w:t>
            </w:r>
          </w:p>
          <w:p w14:paraId="727E63F9" w14:textId="77777777" w:rsidR="009D4C5B" w:rsidRPr="00A77208" w:rsidRDefault="009D4C5B" w:rsidP="00F101ED"/>
        </w:tc>
      </w:tr>
    </w:tbl>
    <w:p w14:paraId="02E28FB3" w14:textId="6CAA438D" w:rsidR="00381598" w:rsidRPr="005718A0" w:rsidRDefault="00F101ED" w:rsidP="001D429D">
      <w:r>
        <w:br w:type="textWrapping" w:clear="all"/>
      </w:r>
    </w:p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262B6F" w14:paraId="6BAF48C5" w14:textId="77777777" w:rsidTr="009D4C5B">
        <w:tc>
          <w:tcPr>
            <w:tcW w:w="1885" w:type="dxa"/>
          </w:tcPr>
          <w:p w14:paraId="48AF8830" w14:textId="77777777" w:rsidR="00262B6F" w:rsidRDefault="00262B6F" w:rsidP="00564EBE"/>
        </w:tc>
        <w:tc>
          <w:tcPr>
            <w:tcW w:w="360" w:type="dxa"/>
          </w:tcPr>
          <w:p w14:paraId="11088231" w14:textId="77777777" w:rsidR="00262B6F" w:rsidRDefault="00262B6F" w:rsidP="00564EBE"/>
        </w:tc>
        <w:tc>
          <w:tcPr>
            <w:tcW w:w="1710" w:type="dxa"/>
            <w:tcBorders>
              <w:bottom w:val="single" w:sz="4" w:space="0" w:color="auto"/>
            </w:tcBorders>
          </w:tcPr>
          <w:p w14:paraId="0E7759BC" w14:textId="77777777" w:rsidR="00262B6F" w:rsidRDefault="00262B6F" w:rsidP="00564EBE"/>
        </w:tc>
        <w:tc>
          <w:tcPr>
            <w:tcW w:w="5400" w:type="dxa"/>
            <w:tcBorders>
              <w:bottom w:val="single" w:sz="4" w:space="0" w:color="auto"/>
            </w:tcBorders>
          </w:tcPr>
          <w:p w14:paraId="13BA4329" w14:textId="77777777" w:rsidR="00262B6F" w:rsidRDefault="00262B6F" w:rsidP="00564EBE"/>
        </w:tc>
      </w:tr>
      <w:tr w:rsidR="009D4C5B" w14:paraId="699D7D70" w14:textId="77777777" w:rsidTr="009D4C5B">
        <w:trPr>
          <w:trHeight w:val="305"/>
        </w:trPr>
        <w:tc>
          <w:tcPr>
            <w:tcW w:w="1885" w:type="dxa"/>
          </w:tcPr>
          <w:p w14:paraId="3E879558" w14:textId="77777777" w:rsidR="009D4C5B" w:rsidRDefault="009D4C5B" w:rsidP="00564EBE"/>
        </w:tc>
        <w:tc>
          <w:tcPr>
            <w:tcW w:w="360" w:type="dxa"/>
          </w:tcPr>
          <w:p w14:paraId="72791A78" w14:textId="77777777" w:rsidR="009D4C5B" w:rsidRDefault="009D4C5B" w:rsidP="00564EBE"/>
        </w:tc>
        <w:tc>
          <w:tcPr>
            <w:tcW w:w="1710" w:type="dxa"/>
            <w:tcBorders>
              <w:top w:val="single" w:sz="4" w:space="0" w:color="auto"/>
            </w:tcBorders>
          </w:tcPr>
          <w:p w14:paraId="2AF97511" w14:textId="77777777" w:rsidR="009D4C5B" w:rsidRDefault="009D4C5B" w:rsidP="00564EBE"/>
        </w:tc>
        <w:tc>
          <w:tcPr>
            <w:tcW w:w="5400" w:type="dxa"/>
            <w:tcBorders>
              <w:top w:val="single" w:sz="4" w:space="0" w:color="auto"/>
            </w:tcBorders>
          </w:tcPr>
          <w:p w14:paraId="3F0CD03D" w14:textId="77777777" w:rsidR="009D4C5B" w:rsidRDefault="009D4C5B" w:rsidP="00564EBE"/>
        </w:tc>
      </w:tr>
      <w:tr w:rsidR="00262B6F" w14:paraId="04AC041D" w14:textId="77777777" w:rsidTr="009D4C5B">
        <w:tc>
          <w:tcPr>
            <w:tcW w:w="1885" w:type="dxa"/>
          </w:tcPr>
          <w:p w14:paraId="59E22440" w14:textId="77777777" w:rsidR="00262B6F" w:rsidRPr="00CB1046" w:rsidRDefault="00000000" w:rsidP="00E566CF">
            <w:pPr>
              <w:pStyle w:val="Heading1"/>
            </w:pPr>
            <w:sdt>
              <w:sdtPr>
                <w:id w:val="-999192823"/>
                <w:placeholder>
                  <w:docPart w:val="5E525EDC696A4498AA2B492C10E3356C"/>
                </w:placeholder>
                <w:temporary/>
                <w:showingPlcHdr/>
                <w15:appearance w15:val="hidden"/>
              </w:sdtPr>
              <w:sdtContent>
                <w:r w:rsidR="00E566CF">
                  <w:t>Computer skills</w:t>
                </w:r>
              </w:sdtContent>
            </w:sdt>
          </w:p>
        </w:tc>
        <w:tc>
          <w:tcPr>
            <w:tcW w:w="360" w:type="dxa"/>
          </w:tcPr>
          <w:p w14:paraId="5395A109" w14:textId="77777777" w:rsidR="00262B6F" w:rsidRPr="00CB1046" w:rsidRDefault="00262B6F" w:rsidP="00564EBE"/>
        </w:tc>
        <w:tc>
          <w:tcPr>
            <w:tcW w:w="1710" w:type="dxa"/>
          </w:tcPr>
          <w:p w14:paraId="2E4FC4CA" w14:textId="77777777" w:rsidR="00262B6F" w:rsidRPr="00FE0E52" w:rsidRDefault="00000000" w:rsidP="00E566CF">
            <w:sdt>
              <w:sdtPr>
                <w:id w:val="-754895938"/>
                <w:placeholder>
                  <w:docPart w:val="B2D3ABEEEA944E2E9284AB4D9F81063D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Programming</w:t>
                </w:r>
              </w:sdtContent>
            </w:sdt>
          </w:p>
        </w:tc>
        <w:tc>
          <w:tcPr>
            <w:tcW w:w="5400" w:type="dxa"/>
          </w:tcPr>
          <w:p w14:paraId="453D5026" w14:textId="5366BA6E" w:rsidR="00262B6F" w:rsidRDefault="00F101ED" w:rsidP="00116BD3">
            <w:r>
              <w:t>HTML, CSS, JavaScript, PHP</w:t>
            </w:r>
          </w:p>
          <w:p w14:paraId="5C38A8AE" w14:textId="77777777" w:rsidR="00116BD3" w:rsidRPr="00CB1046" w:rsidRDefault="00116BD3" w:rsidP="00564EBE"/>
        </w:tc>
      </w:tr>
      <w:tr w:rsidR="00F101ED" w14:paraId="26C46590" w14:textId="77777777" w:rsidTr="009D4C5B">
        <w:trPr>
          <w:gridAfter w:val="2"/>
          <w:wAfter w:w="7110" w:type="dxa"/>
        </w:trPr>
        <w:tc>
          <w:tcPr>
            <w:tcW w:w="1885" w:type="dxa"/>
          </w:tcPr>
          <w:p w14:paraId="56268B66" w14:textId="77777777" w:rsidR="00F101ED" w:rsidRPr="00A77208" w:rsidRDefault="00F101ED" w:rsidP="00564EBE"/>
        </w:tc>
        <w:tc>
          <w:tcPr>
            <w:tcW w:w="360" w:type="dxa"/>
          </w:tcPr>
          <w:p w14:paraId="1FBEB11B" w14:textId="77777777" w:rsidR="00F101ED" w:rsidRPr="00A77208" w:rsidRDefault="00F101ED" w:rsidP="00564EBE"/>
        </w:tc>
      </w:tr>
      <w:tr w:rsidR="00F101ED" w14:paraId="3E3564C0" w14:textId="77777777" w:rsidTr="009D4C5B">
        <w:trPr>
          <w:gridAfter w:val="2"/>
          <w:wAfter w:w="7110" w:type="dxa"/>
        </w:trPr>
        <w:tc>
          <w:tcPr>
            <w:tcW w:w="1885" w:type="dxa"/>
          </w:tcPr>
          <w:p w14:paraId="57791004" w14:textId="77777777" w:rsidR="00F101ED" w:rsidRPr="00A77208" w:rsidRDefault="00F101ED" w:rsidP="00564EBE"/>
        </w:tc>
        <w:tc>
          <w:tcPr>
            <w:tcW w:w="360" w:type="dxa"/>
          </w:tcPr>
          <w:p w14:paraId="5A6846F6" w14:textId="77777777" w:rsidR="00F101ED" w:rsidRPr="00A77208" w:rsidRDefault="00F101ED" w:rsidP="00564EBE"/>
        </w:tc>
      </w:tr>
    </w:tbl>
    <w:p w14:paraId="2166F7A3" w14:textId="77777777" w:rsidR="00A90527" w:rsidRPr="005718A0" w:rsidRDefault="00A90527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A63875" w14:paraId="11C278D3" w14:textId="77777777" w:rsidTr="009D4C5B">
        <w:tc>
          <w:tcPr>
            <w:tcW w:w="1885" w:type="dxa"/>
          </w:tcPr>
          <w:p w14:paraId="0636F28C" w14:textId="77777777" w:rsidR="00A63875" w:rsidRDefault="00A63875" w:rsidP="00564EBE"/>
        </w:tc>
        <w:tc>
          <w:tcPr>
            <w:tcW w:w="360" w:type="dxa"/>
          </w:tcPr>
          <w:p w14:paraId="05039F88" w14:textId="77777777" w:rsidR="00A63875" w:rsidRDefault="00A63875" w:rsidP="00564EBE"/>
        </w:tc>
        <w:tc>
          <w:tcPr>
            <w:tcW w:w="1710" w:type="dxa"/>
            <w:tcBorders>
              <w:bottom w:val="single" w:sz="4" w:space="0" w:color="auto"/>
            </w:tcBorders>
          </w:tcPr>
          <w:p w14:paraId="770BE07F" w14:textId="77777777" w:rsidR="00A63875" w:rsidRDefault="00A63875" w:rsidP="00564EBE"/>
        </w:tc>
        <w:tc>
          <w:tcPr>
            <w:tcW w:w="5400" w:type="dxa"/>
            <w:tcBorders>
              <w:bottom w:val="single" w:sz="4" w:space="0" w:color="auto"/>
            </w:tcBorders>
          </w:tcPr>
          <w:p w14:paraId="1DB05BE7" w14:textId="77777777" w:rsidR="00A63875" w:rsidRDefault="00A63875" w:rsidP="00564EBE"/>
        </w:tc>
      </w:tr>
      <w:tr w:rsidR="009D4C5B" w14:paraId="573EFC0C" w14:textId="77777777" w:rsidTr="009D4C5B">
        <w:trPr>
          <w:trHeight w:val="287"/>
        </w:trPr>
        <w:tc>
          <w:tcPr>
            <w:tcW w:w="1885" w:type="dxa"/>
          </w:tcPr>
          <w:p w14:paraId="6CA1EA33" w14:textId="77777777" w:rsidR="009D4C5B" w:rsidRDefault="009D4C5B" w:rsidP="00564EBE"/>
        </w:tc>
        <w:tc>
          <w:tcPr>
            <w:tcW w:w="360" w:type="dxa"/>
          </w:tcPr>
          <w:p w14:paraId="1AA2A589" w14:textId="77777777" w:rsidR="009D4C5B" w:rsidRDefault="009D4C5B" w:rsidP="00564EBE"/>
        </w:tc>
        <w:tc>
          <w:tcPr>
            <w:tcW w:w="1710" w:type="dxa"/>
            <w:tcBorders>
              <w:top w:val="single" w:sz="4" w:space="0" w:color="auto"/>
            </w:tcBorders>
          </w:tcPr>
          <w:p w14:paraId="6CB527BF" w14:textId="77777777" w:rsidR="009D4C5B" w:rsidRDefault="009D4C5B" w:rsidP="00564EBE"/>
        </w:tc>
        <w:tc>
          <w:tcPr>
            <w:tcW w:w="5400" w:type="dxa"/>
            <w:tcBorders>
              <w:top w:val="single" w:sz="4" w:space="0" w:color="auto"/>
            </w:tcBorders>
          </w:tcPr>
          <w:p w14:paraId="7CC2C651" w14:textId="77777777" w:rsidR="009D4C5B" w:rsidRDefault="009D4C5B" w:rsidP="00564EBE"/>
        </w:tc>
      </w:tr>
    </w:tbl>
    <w:p w14:paraId="10F68DBC" w14:textId="77777777" w:rsidR="00D05EC7" w:rsidRPr="005718A0" w:rsidRDefault="00D05EC7" w:rsidP="001D429D"/>
    <w:sectPr w:rsidR="00D05EC7" w:rsidRPr="005718A0" w:rsidSect="00306AAD">
      <w:footerReference w:type="default" r:id="rId10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1B96D" w14:textId="77777777" w:rsidR="006F3204" w:rsidRDefault="006F3204" w:rsidP="005A7565">
      <w:r>
        <w:separator/>
      </w:r>
    </w:p>
    <w:p w14:paraId="1FC33C81" w14:textId="77777777" w:rsidR="006F3204" w:rsidRDefault="006F3204"/>
  </w:endnote>
  <w:endnote w:type="continuationSeparator" w:id="0">
    <w:p w14:paraId="0E5AA117" w14:textId="77777777" w:rsidR="006F3204" w:rsidRDefault="006F3204" w:rsidP="005A7565">
      <w:r>
        <w:continuationSeparator/>
      </w:r>
    </w:p>
    <w:p w14:paraId="45E2B5B7" w14:textId="77777777" w:rsidR="006F3204" w:rsidRDefault="006F3204"/>
  </w:endnote>
  <w:endnote w:type="continuationNotice" w:id="1">
    <w:p w14:paraId="3A38E38F" w14:textId="77777777" w:rsidR="006F3204" w:rsidRDefault="006F3204"/>
    <w:p w14:paraId="337EC4DC" w14:textId="77777777" w:rsidR="006F3204" w:rsidRDefault="006F3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9091B" w14:textId="28298F67" w:rsidR="00E85944" w:rsidRPr="009A08A4" w:rsidRDefault="00F33E43" w:rsidP="00AA1202">
    <w:pPr>
      <w:pStyle w:val="Footer"/>
      <w:tabs>
        <w:tab w:val="clear" w:pos="8640"/>
        <w:tab w:val="right" w:pos="9360"/>
      </w:tabs>
    </w:pPr>
    <w:r>
      <w:t>MICHAEL MACATOPO "</w:t>
    </w:r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AA10D" w14:textId="77777777" w:rsidR="006F3204" w:rsidRDefault="006F3204" w:rsidP="005A7565">
      <w:r>
        <w:separator/>
      </w:r>
    </w:p>
    <w:p w14:paraId="1F017A1E" w14:textId="77777777" w:rsidR="006F3204" w:rsidRDefault="006F3204"/>
  </w:footnote>
  <w:footnote w:type="continuationSeparator" w:id="0">
    <w:p w14:paraId="75D587F4" w14:textId="77777777" w:rsidR="006F3204" w:rsidRDefault="006F3204" w:rsidP="005A7565">
      <w:r>
        <w:continuationSeparator/>
      </w:r>
    </w:p>
    <w:p w14:paraId="1BCD98B3" w14:textId="77777777" w:rsidR="006F3204" w:rsidRDefault="006F3204"/>
  </w:footnote>
  <w:footnote w:type="continuationNotice" w:id="1">
    <w:p w14:paraId="5CEFE1EE" w14:textId="77777777" w:rsidR="006F3204" w:rsidRDefault="006F3204"/>
    <w:p w14:paraId="79BB4831" w14:textId="77777777" w:rsidR="006F3204" w:rsidRDefault="006F32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6"/>
  </w:num>
  <w:num w:numId="3" w16cid:durableId="97650806">
    <w:abstractNumId w:val="7"/>
  </w:num>
  <w:num w:numId="4" w16cid:durableId="768279313">
    <w:abstractNumId w:val="5"/>
  </w:num>
  <w:num w:numId="5" w16cid:durableId="381830193">
    <w:abstractNumId w:val="8"/>
  </w:num>
  <w:num w:numId="6" w16cid:durableId="1126505131">
    <w:abstractNumId w:val="3"/>
  </w:num>
  <w:num w:numId="7" w16cid:durableId="1917933147">
    <w:abstractNumId w:val="4"/>
  </w:num>
  <w:num w:numId="8" w16cid:durableId="1171725026">
    <w:abstractNumId w:val="9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43"/>
    <w:rsid w:val="000208CD"/>
    <w:rsid w:val="00021C23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57C9"/>
    <w:rsid w:val="00146571"/>
    <w:rsid w:val="001514E4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237"/>
    <w:rsid w:val="0026435A"/>
    <w:rsid w:val="00280927"/>
    <w:rsid w:val="0028630C"/>
    <w:rsid w:val="00292655"/>
    <w:rsid w:val="002A288D"/>
    <w:rsid w:val="002A62EF"/>
    <w:rsid w:val="002C44FA"/>
    <w:rsid w:val="002D27A9"/>
    <w:rsid w:val="002E5A4F"/>
    <w:rsid w:val="00306AAD"/>
    <w:rsid w:val="00316B56"/>
    <w:rsid w:val="00320DCA"/>
    <w:rsid w:val="00330A51"/>
    <w:rsid w:val="0033557D"/>
    <w:rsid w:val="0034126A"/>
    <w:rsid w:val="00345F8B"/>
    <w:rsid w:val="00346162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D0872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16F8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7370F"/>
    <w:rsid w:val="0067467A"/>
    <w:rsid w:val="0068627A"/>
    <w:rsid w:val="006A435D"/>
    <w:rsid w:val="006B4E0F"/>
    <w:rsid w:val="006B50EB"/>
    <w:rsid w:val="006D1E30"/>
    <w:rsid w:val="006D230D"/>
    <w:rsid w:val="006F3204"/>
    <w:rsid w:val="00713C50"/>
    <w:rsid w:val="007206A2"/>
    <w:rsid w:val="0073780C"/>
    <w:rsid w:val="00743C1C"/>
    <w:rsid w:val="00771D0C"/>
    <w:rsid w:val="00791C97"/>
    <w:rsid w:val="00794C22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5649"/>
    <w:rsid w:val="008524B4"/>
    <w:rsid w:val="00854487"/>
    <w:rsid w:val="008571D9"/>
    <w:rsid w:val="00873ED0"/>
    <w:rsid w:val="00887078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23D2E"/>
    <w:rsid w:val="00A33C4E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101ED"/>
    <w:rsid w:val="00F21671"/>
    <w:rsid w:val="00F325E7"/>
    <w:rsid w:val="00F33E43"/>
    <w:rsid w:val="00F362E3"/>
    <w:rsid w:val="00F376E5"/>
    <w:rsid w:val="00F41E0C"/>
    <w:rsid w:val="00F54C46"/>
    <w:rsid w:val="00F61891"/>
    <w:rsid w:val="00F71A97"/>
    <w:rsid w:val="00F80170"/>
    <w:rsid w:val="00F9456D"/>
    <w:rsid w:val="00F96437"/>
    <w:rsid w:val="00F9715D"/>
    <w:rsid w:val="00FB591F"/>
    <w:rsid w:val="00FD1071"/>
    <w:rsid w:val="00FD17A7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BA4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\AppData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E49422B5734FB2A6B30F67F4200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B2AD9-C21B-4AF8-B02F-8120AAF7AD89}"/>
      </w:docPartPr>
      <w:docPartBody>
        <w:p w:rsidR="001D185D" w:rsidRDefault="00000000">
          <w:pPr>
            <w:pStyle w:val="AFE49422B5734FB2A6B30F67F4200056"/>
          </w:pPr>
          <w:r>
            <w:t>Objective</w:t>
          </w:r>
        </w:p>
      </w:docPartBody>
    </w:docPart>
    <w:docPart>
      <w:docPartPr>
        <w:name w:val="20E03C51F78C4B2CBC4E797AB2C95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23C09-A722-4041-AB6F-FA682A5A7343}"/>
      </w:docPartPr>
      <w:docPartBody>
        <w:p w:rsidR="001D185D" w:rsidRDefault="00000000">
          <w:pPr>
            <w:pStyle w:val="20E03C51F78C4B2CBC4E797AB2C95B24"/>
          </w:pPr>
          <w:r w:rsidRPr="00CB1046">
            <w:t>Education</w:t>
          </w:r>
        </w:p>
      </w:docPartBody>
    </w:docPart>
    <w:docPart>
      <w:docPartPr>
        <w:name w:val="403029F6276B4F309A29C7BA57951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575D7-EDEA-4F47-8F96-E8F314418E14}"/>
      </w:docPartPr>
      <w:docPartBody>
        <w:p w:rsidR="001D185D" w:rsidRDefault="00000000">
          <w:pPr>
            <w:pStyle w:val="403029F6276B4F309A29C7BA579518E1"/>
          </w:pPr>
          <w:r>
            <w:t>Honors and awards</w:t>
          </w:r>
        </w:p>
      </w:docPartBody>
    </w:docPart>
    <w:docPart>
      <w:docPartPr>
        <w:name w:val="DE5D692E8C9C4F11AAB0A6E92228C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66F25-202E-4B30-AF3A-13977517FCAC}"/>
      </w:docPartPr>
      <w:docPartBody>
        <w:p w:rsidR="001D185D" w:rsidRDefault="00000000">
          <w:pPr>
            <w:pStyle w:val="DE5D692E8C9C4F11AAB0A6E92228CACB"/>
          </w:pPr>
          <w:r w:rsidRPr="003B19FB">
            <w:t>List relevant awards, fellowships, honors, grants, and academic distinctions in reverse chronological order. Include a short description if necessary.</w:t>
          </w:r>
        </w:p>
      </w:docPartBody>
    </w:docPart>
    <w:docPart>
      <w:docPartPr>
        <w:name w:val="3B7051C72DD84C53A8941EE686918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C45BB-3BF9-4DE1-B1D8-F95013A9150F}"/>
      </w:docPartPr>
      <w:docPartBody>
        <w:p w:rsidR="001D185D" w:rsidRDefault="00000000">
          <w:pPr>
            <w:pStyle w:val="3B7051C72DD84C53A8941EE686918CC2"/>
          </w:pPr>
          <w:r>
            <w:t>Languages</w:t>
          </w:r>
        </w:p>
      </w:docPartBody>
    </w:docPart>
    <w:docPart>
      <w:docPartPr>
        <w:name w:val="B29437E9589A422F8B08D3C76E3C4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A04C-E293-40E7-943F-64D034093263}"/>
      </w:docPartPr>
      <w:docPartBody>
        <w:p w:rsidR="001D185D" w:rsidRDefault="00000000">
          <w:pPr>
            <w:pStyle w:val="B29437E9589A422F8B08D3C76E3C49CF"/>
          </w:pPr>
          <w:r>
            <w:t>Native language</w:t>
          </w:r>
        </w:p>
      </w:docPartBody>
    </w:docPart>
    <w:docPart>
      <w:docPartPr>
        <w:name w:val="971040E1277A48A4A22B76B9A1BC8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014D4-9D3E-4A11-98B2-D3D45DBCD49A}"/>
      </w:docPartPr>
      <w:docPartBody>
        <w:p w:rsidR="001D185D" w:rsidRDefault="00000000">
          <w:pPr>
            <w:pStyle w:val="971040E1277A48A4A22B76B9A1BC8EB7"/>
          </w:pPr>
          <w:r w:rsidRPr="003B19FB">
            <w:t>Intermediate Listener, Novice Speaker, Advanced Reading and Writing</w:t>
          </w:r>
        </w:p>
      </w:docPartBody>
    </w:docPart>
    <w:docPart>
      <w:docPartPr>
        <w:name w:val="5E525EDC696A4498AA2B492C10E33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3BBA6-6ACE-495D-9509-7FAD230FF396}"/>
      </w:docPartPr>
      <w:docPartBody>
        <w:p w:rsidR="001D185D" w:rsidRDefault="00000000">
          <w:pPr>
            <w:pStyle w:val="5E525EDC696A4498AA2B492C10E3356C"/>
          </w:pPr>
          <w:r>
            <w:t>Computer skills</w:t>
          </w:r>
        </w:p>
      </w:docPartBody>
    </w:docPart>
    <w:docPart>
      <w:docPartPr>
        <w:name w:val="B2D3ABEEEA944E2E9284AB4D9F810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B4D0E-200A-43D6-A3F4-C494142A58F4}"/>
      </w:docPartPr>
      <w:docPartBody>
        <w:p w:rsidR="001D185D" w:rsidRDefault="00000000">
          <w:pPr>
            <w:pStyle w:val="B2D3ABEEEA944E2E9284AB4D9F81063D"/>
          </w:pPr>
          <w:r w:rsidRPr="003B19FB">
            <w:t>Programming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D5"/>
    <w:rsid w:val="001514E4"/>
    <w:rsid w:val="001D185D"/>
    <w:rsid w:val="002E7F46"/>
    <w:rsid w:val="00302057"/>
    <w:rsid w:val="005C16F8"/>
    <w:rsid w:val="009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49422B5734FB2A6B30F67F4200056">
    <w:name w:val="AFE49422B5734FB2A6B30F67F4200056"/>
  </w:style>
  <w:style w:type="paragraph" w:customStyle="1" w:styleId="E1DAF253E6A94235B4D9CEF47889996B">
    <w:name w:val="E1DAF253E6A94235B4D9CEF47889996B"/>
  </w:style>
  <w:style w:type="paragraph" w:customStyle="1" w:styleId="20E03C51F78C4B2CBC4E797AB2C95B24">
    <w:name w:val="20E03C51F78C4B2CBC4E797AB2C95B24"/>
  </w:style>
  <w:style w:type="paragraph" w:customStyle="1" w:styleId="403029F6276B4F309A29C7BA579518E1">
    <w:name w:val="403029F6276B4F309A29C7BA579518E1"/>
  </w:style>
  <w:style w:type="paragraph" w:customStyle="1" w:styleId="DE5D692E8C9C4F11AAB0A6E92228CACB">
    <w:name w:val="DE5D692E8C9C4F11AAB0A6E92228CAC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7051C72DD84C53A8941EE686918CC2">
    <w:name w:val="3B7051C72DD84C53A8941EE686918CC2"/>
  </w:style>
  <w:style w:type="paragraph" w:customStyle="1" w:styleId="B29437E9589A422F8B08D3C76E3C49CF">
    <w:name w:val="B29437E9589A422F8B08D3C76E3C49CF"/>
  </w:style>
  <w:style w:type="paragraph" w:customStyle="1" w:styleId="971040E1277A48A4A22B76B9A1BC8EB7">
    <w:name w:val="971040E1277A48A4A22B76B9A1BC8EB7"/>
  </w:style>
  <w:style w:type="paragraph" w:customStyle="1" w:styleId="5E525EDC696A4498AA2B492C10E3356C">
    <w:name w:val="5E525EDC696A4498AA2B492C10E3356C"/>
  </w:style>
  <w:style w:type="paragraph" w:customStyle="1" w:styleId="B2D3ABEEEA944E2E9284AB4D9F81063D">
    <w:name w:val="B2D3ABEEEA944E2E9284AB4D9F81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2024-06-04T11:45:00Z</dcterms:created>
  <dcterms:modified xsi:type="dcterms:W3CDTF">2024-06-06T14:50:00Z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